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86371" w14:textId="70F62232" w:rsidR="00E8296D" w:rsidRDefault="0023280F">
      <w:r>
        <w:t>This is a test document in English.</w:t>
      </w:r>
    </w:p>
    <w:sectPr w:rsidR="00E82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0F"/>
    <w:rsid w:val="000154F8"/>
    <w:rsid w:val="00020733"/>
    <w:rsid w:val="00046BCB"/>
    <w:rsid w:val="000548BE"/>
    <w:rsid w:val="0007663E"/>
    <w:rsid w:val="000818AE"/>
    <w:rsid w:val="001712A5"/>
    <w:rsid w:val="001B20A8"/>
    <w:rsid w:val="001E44A9"/>
    <w:rsid w:val="001F3F54"/>
    <w:rsid w:val="0021087D"/>
    <w:rsid w:val="0023280F"/>
    <w:rsid w:val="0027714A"/>
    <w:rsid w:val="002E4EB4"/>
    <w:rsid w:val="002F6653"/>
    <w:rsid w:val="00314A63"/>
    <w:rsid w:val="00325635"/>
    <w:rsid w:val="00373E91"/>
    <w:rsid w:val="003C15D6"/>
    <w:rsid w:val="00424874"/>
    <w:rsid w:val="0042632F"/>
    <w:rsid w:val="00451851"/>
    <w:rsid w:val="0045344C"/>
    <w:rsid w:val="00474B3B"/>
    <w:rsid w:val="0049571D"/>
    <w:rsid w:val="00500E16"/>
    <w:rsid w:val="00542849"/>
    <w:rsid w:val="00567334"/>
    <w:rsid w:val="00580E57"/>
    <w:rsid w:val="00584649"/>
    <w:rsid w:val="00584B18"/>
    <w:rsid w:val="0058545B"/>
    <w:rsid w:val="005F5B13"/>
    <w:rsid w:val="0064093D"/>
    <w:rsid w:val="006638C6"/>
    <w:rsid w:val="0067327F"/>
    <w:rsid w:val="006C601D"/>
    <w:rsid w:val="006D7343"/>
    <w:rsid w:val="00716EEB"/>
    <w:rsid w:val="0073318E"/>
    <w:rsid w:val="00751AA4"/>
    <w:rsid w:val="00782BE6"/>
    <w:rsid w:val="00783ED4"/>
    <w:rsid w:val="007D3565"/>
    <w:rsid w:val="00883226"/>
    <w:rsid w:val="00895E35"/>
    <w:rsid w:val="008A7FE1"/>
    <w:rsid w:val="008C7AF5"/>
    <w:rsid w:val="008D57DF"/>
    <w:rsid w:val="008E19FE"/>
    <w:rsid w:val="008F327E"/>
    <w:rsid w:val="0090033C"/>
    <w:rsid w:val="0093209B"/>
    <w:rsid w:val="00945945"/>
    <w:rsid w:val="00992F7D"/>
    <w:rsid w:val="00A00573"/>
    <w:rsid w:val="00A30C69"/>
    <w:rsid w:val="00A34812"/>
    <w:rsid w:val="00A73977"/>
    <w:rsid w:val="00A94776"/>
    <w:rsid w:val="00AD220D"/>
    <w:rsid w:val="00AF62E3"/>
    <w:rsid w:val="00AF77FC"/>
    <w:rsid w:val="00B21653"/>
    <w:rsid w:val="00B8591C"/>
    <w:rsid w:val="00C15881"/>
    <w:rsid w:val="00C25B85"/>
    <w:rsid w:val="00C3364A"/>
    <w:rsid w:val="00C35B8B"/>
    <w:rsid w:val="00C878CF"/>
    <w:rsid w:val="00CB101E"/>
    <w:rsid w:val="00D23155"/>
    <w:rsid w:val="00D33B91"/>
    <w:rsid w:val="00D458DC"/>
    <w:rsid w:val="00D83AA4"/>
    <w:rsid w:val="00DB5C7A"/>
    <w:rsid w:val="00E74513"/>
    <w:rsid w:val="00E8296D"/>
    <w:rsid w:val="00E91A42"/>
    <w:rsid w:val="00ED1E6A"/>
    <w:rsid w:val="00EE6AD3"/>
    <w:rsid w:val="00F31ABB"/>
    <w:rsid w:val="00F534F5"/>
    <w:rsid w:val="00F71B20"/>
    <w:rsid w:val="00F74936"/>
    <w:rsid w:val="00F91D5B"/>
    <w:rsid w:val="00FA56AD"/>
    <w:rsid w:val="00FA5963"/>
    <w:rsid w:val="00FC4354"/>
    <w:rsid w:val="00FE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5E19FF"/>
  <w15:chartTrackingRefBased/>
  <w15:docId w15:val="{7B0A74C0-8D11-6048-8C29-7302884E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8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8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8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8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80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80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80F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80F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80F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80F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80F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80F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80F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328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80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8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80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328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80F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3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80F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32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4</cp:revision>
  <dcterms:created xsi:type="dcterms:W3CDTF">2024-07-08T23:13:00Z</dcterms:created>
  <dcterms:modified xsi:type="dcterms:W3CDTF">2024-07-08T23:13:00Z</dcterms:modified>
</cp:coreProperties>
</file>