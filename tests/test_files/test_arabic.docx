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6371" w14:textId="4F73A69F" w:rsidR="00E8296D" w:rsidRDefault="00F27630" w:rsidP="00F27630">
      <w:pPr>
        <w:bidi/>
      </w:pPr>
      <w:r w:rsidRPr="00F27630">
        <w:rPr>
          <w:rFonts w:cs="Arial" w:hint="cs"/>
          <w:rtl/>
        </w:rPr>
        <w:t>هذه</w:t>
      </w:r>
      <w:r w:rsidRPr="00F27630">
        <w:rPr>
          <w:rFonts w:cs="Arial"/>
          <w:rtl/>
        </w:rPr>
        <w:t xml:space="preserve"> </w:t>
      </w:r>
      <w:r w:rsidRPr="00F27630">
        <w:rPr>
          <w:rFonts w:cs="Arial" w:hint="cs"/>
          <w:rtl/>
        </w:rPr>
        <w:t>وثيقة</w:t>
      </w:r>
      <w:r w:rsidRPr="00F27630">
        <w:rPr>
          <w:rFonts w:cs="Arial"/>
          <w:rtl/>
        </w:rPr>
        <w:t xml:space="preserve"> </w:t>
      </w:r>
      <w:r w:rsidRPr="00F27630">
        <w:rPr>
          <w:rFonts w:cs="Arial" w:hint="cs"/>
          <w:rtl/>
        </w:rPr>
        <w:t>اختبار</w:t>
      </w:r>
      <w:r w:rsidRPr="00F27630">
        <w:rPr>
          <w:rFonts w:cs="Arial"/>
          <w:rtl/>
        </w:rPr>
        <w:t xml:space="preserve"> </w:t>
      </w:r>
      <w:r w:rsidRPr="00F27630">
        <w:rPr>
          <w:rFonts w:cs="Arial" w:hint="cs"/>
          <w:rtl/>
        </w:rPr>
        <w:t>باللغة</w:t>
      </w:r>
      <w:r w:rsidRPr="00F27630">
        <w:rPr>
          <w:rFonts w:cs="Arial"/>
          <w:rtl/>
        </w:rPr>
        <w:t xml:space="preserve"> </w:t>
      </w:r>
      <w:r w:rsidRPr="00F27630">
        <w:rPr>
          <w:rFonts w:cs="Arial" w:hint="cs"/>
          <w:rtl/>
        </w:rPr>
        <w:t>العربية</w:t>
      </w:r>
      <w:r w:rsidRPr="00F27630">
        <w:t>.</w:t>
      </w:r>
    </w:p>
    <w:sectPr w:rsidR="00E82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0F"/>
    <w:rsid w:val="000154F8"/>
    <w:rsid w:val="00020733"/>
    <w:rsid w:val="00046BCB"/>
    <w:rsid w:val="000548BE"/>
    <w:rsid w:val="0007663E"/>
    <w:rsid w:val="000818AE"/>
    <w:rsid w:val="001712A5"/>
    <w:rsid w:val="001B20A8"/>
    <w:rsid w:val="001E44A9"/>
    <w:rsid w:val="001F3F54"/>
    <w:rsid w:val="0021087D"/>
    <w:rsid w:val="0023280F"/>
    <w:rsid w:val="0027714A"/>
    <w:rsid w:val="002E4EB4"/>
    <w:rsid w:val="002F6653"/>
    <w:rsid w:val="00314A63"/>
    <w:rsid w:val="00325635"/>
    <w:rsid w:val="00373E91"/>
    <w:rsid w:val="003C15D6"/>
    <w:rsid w:val="00424874"/>
    <w:rsid w:val="0042632F"/>
    <w:rsid w:val="00451851"/>
    <w:rsid w:val="0045344C"/>
    <w:rsid w:val="00474B3B"/>
    <w:rsid w:val="0049571D"/>
    <w:rsid w:val="00500E16"/>
    <w:rsid w:val="00542849"/>
    <w:rsid w:val="00567334"/>
    <w:rsid w:val="00580E57"/>
    <w:rsid w:val="00584649"/>
    <w:rsid w:val="00584B18"/>
    <w:rsid w:val="0058545B"/>
    <w:rsid w:val="005F5B13"/>
    <w:rsid w:val="0064093D"/>
    <w:rsid w:val="006638C6"/>
    <w:rsid w:val="0067327F"/>
    <w:rsid w:val="006C601D"/>
    <w:rsid w:val="006D7343"/>
    <w:rsid w:val="00716EEB"/>
    <w:rsid w:val="0073318E"/>
    <w:rsid w:val="00751AA4"/>
    <w:rsid w:val="00782BE6"/>
    <w:rsid w:val="00783ED4"/>
    <w:rsid w:val="007D3565"/>
    <w:rsid w:val="00883226"/>
    <w:rsid w:val="00895E35"/>
    <w:rsid w:val="008A7FE1"/>
    <w:rsid w:val="008C7AF5"/>
    <w:rsid w:val="008D57DF"/>
    <w:rsid w:val="008E19FE"/>
    <w:rsid w:val="008F327E"/>
    <w:rsid w:val="0090033C"/>
    <w:rsid w:val="0093209B"/>
    <w:rsid w:val="00945945"/>
    <w:rsid w:val="00992F7D"/>
    <w:rsid w:val="00A00573"/>
    <w:rsid w:val="00A30C69"/>
    <w:rsid w:val="00A34812"/>
    <w:rsid w:val="00A73977"/>
    <w:rsid w:val="00A94776"/>
    <w:rsid w:val="00AD220D"/>
    <w:rsid w:val="00AF62E3"/>
    <w:rsid w:val="00AF77FC"/>
    <w:rsid w:val="00B21653"/>
    <w:rsid w:val="00B8591C"/>
    <w:rsid w:val="00C15881"/>
    <w:rsid w:val="00C25B85"/>
    <w:rsid w:val="00C3364A"/>
    <w:rsid w:val="00C35B8B"/>
    <w:rsid w:val="00C878CF"/>
    <w:rsid w:val="00CB101E"/>
    <w:rsid w:val="00D23155"/>
    <w:rsid w:val="00D33B91"/>
    <w:rsid w:val="00D458DC"/>
    <w:rsid w:val="00D83AA4"/>
    <w:rsid w:val="00DB5C7A"/>
    <w:rsid w:val="00E74513"/>
    <w:rsid w:val="00E8296D"/>
    <w:rsid w:val="00E91A42"/>
    <w:rsid w:val="00ED1E6A"/>
    <w:rsid w:val="00EE6AD3"/>
    <w:rsid w:val="00F27630"/>
    <w:rsid w:val="00F31ABB"/>
    <w:rsid w:val="00F534F5"/>
    <w:rsid w:val="00F71B20"/>
    <w:rsid w:val="00F74936"/>
    <w:rsid w:val="00F91D5B"/>
    <w:rsid w:val="00FA56AD"/>
    <w:rsid w:val="00FA5963"/>
    <w:rsid w:val="00FC4354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5E19FF"/>
  <w15:chartTrackingRefBased/>
  <w15:docId w15:val="{7B0A74C0-8D11-6048-8C29-7302884E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8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8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8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8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0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80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80F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80F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80F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0F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80F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80F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80F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328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80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8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80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328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80F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3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80F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32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</cp:revision>
  <dcterms:created xsi:type="dcterms:W3CDTF">2024-07-08T23:14:00Z</dcterms:created>
  <dcterms:modified xsi:type="dcterms:W3CDTF">2024-07-08T23:14:00Z</dcterms:modified>
</cp:coreProperties>
</file>